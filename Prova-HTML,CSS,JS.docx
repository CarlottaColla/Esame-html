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C2867BD" w:rsidR="00547F36" w:rsidRPr="001E6010" w:rsidRDefault="005A59C2">
            <w:pPr>
              <w:pStyle w:val="Informazionisullostudente"/>
            </w:pPr>
            <w:r>
              <w:t>Carlotta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5AEE669" w:rsidR="00547F36" w:rsidRPr="001E6010" w:rsidRDefault="005A59C2">
            <w:pPr>
              <w:pStyle w:val="Informazionisullostudente"/>
            </w:pPr>
            <w:r>
              <w:t>Colla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292B62B" w:rsidR="00547F36" w:rsidRPr="001E6010" w:rsidRDefault="005A59C2">
            <w:pPr>
              <w:pStyle w:val="Informazionisullostudente"/>
            </w:pPr>
            <w:r>
              <w:t>19/02/2021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608C2643" w14:textId="70646CDB" w:rsidR="005A59C2" w:rsidRPr="005A59C2" w:rsidRDefault="00331C39" w:rsidP="005A59C2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  <w:r w:rsidR="005A59C2">
        <w:rPr>
          <w:rFonts w:cstheme="minorHAnsi"/>
          <w:i/>
          <w:iCs/>
          <w:sz w:val="16"/>
          <w:szCs w:val="16"/>
        </w:rPr>
        <w:br/>
      </w:r>
      <w:r w:rsidR="005A59C2" w:rsidRPr="005A59C2">
        <w:rPr>
          <w:rFonts w:cstheme="minorHAnsi"/>
          <w:sz w:val="16"/>
          <w:szCs w:val="16"/>
        </w:rPr>
        <w:t>Il dns (domain name system) è un server che contiene le corrispondenze dei domain name (ovvero i nomi simbolici delle pagine internet) e il relativo ip (indirizzo univoco per il riconoscimento). Quando viene effettuata una richiesta di una pagina a un dns server, il server controlla se all’interno del suo data base è presente tale corrispondenza, se è presente restituisce l’ip altrimenti chiede al dns server successivo, una volta trovato l’ip il dns server memorizza la nuova corrispondenza.</w:t>
      </w:r>
    </w:p>
    <w:p w14:paraId="499EB447" w14:textId="77777777" w:rsidR="00B03500" w:rsidRPr="005A59C2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0CE892CB" w14:textId="566853BB" w:rsidR="00B03500" w:rsidRPr="00331C39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  <w:r w:rsidR="005A59C2">
        <w:rPr>
          <w:rFonts w:cstheme="minorHAnsi"/>
          <w:i/>
          <w:iCs/>
          <w:sz w:val="16"/>
          <w:szCs w:val="16"/>
        </w:rPr>
        <w:br/>
      </w:r>
      <w:r w:rsidR="005A59C2">
        <w:rPr>
          <w:rFonts w:cstheme="minorHAnsi"/>
          <w:sz w:val="16"/>
          <w:szCs w:val="16"/>
        </w:rPr>
        <w:t xml:space="preserve">Una rete di calcolatori è un insieme di host (computer) collegati fra loro. Per collegare due reti di calcolatori è necessario l’utilizzo di un router per la comunicazione. L’iniseme di tutti i router forma una rete virtuale chiamata internet. </w:t>
      </w:r>
      <w:r w:rsidR="00BC6FD6">
        <w:rPr>
          <w:rFonts w:cstheme="minorHAnsi"/>
          <w:sz w:val="16"/>
          <w:szCs w:val="16"/>
        </w:rPr>
        <w:t>Per potersi collegare ad internet, ogni device deve evere un indirizzo ip univoco per il riconoscimento, l’ip viene assegnato dal router. I messaggi che passano attraverso alla rete vengono divisi in pacchetti e possono seguire percorsi diversi.</w:t>
      </w:r>
      <w:r w:rsidR="00BC6FD6">
        <w:rPr>
          <w:rFonts w:cstheme="minorHAnsi"/>
          <w:sz w:val="16"/>
          <w:szCs w:val="16"/>
        </w:rPr>
        <w:br/>
      </w:r>
    </w:p>
    <w:p w14:paraId="33563363" w14:textId="396CA279" w:rsidR="00B03500" w:rsidRPr="00331C39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  <w:r w:rsidR="00BC6FD6">
        <w:rPr>
          <w:rFonts w:cstheme="minorHAnsi"/>
          <w:i/>
          <w:iCs/>
          <w:sz w:val="16"/>
          <w:szCs w:val="16"/>
        </w:rPr>
        <w:br/>
      </w:r>
      <w:r w:rsidR="00BC6FD6">
        <w:rPr>
          <w:rFonts w:cstheme="minorHAnsi"/>
          <w:sz w:val="16"/>
          <w:szCs w:val="16"/>
        </w:rPr>
        <w:t xml:space="preserve">I messaggi attraverso internet vengono divisi in vari pacchetti e possono seguire strade diverse. Questa modalità viene chiamata a </w:t>
      </w:r>
      <w:r w:rsidR="00BC6FD6" w:rsidRPr="00715D1B">
        <w:rPr>
          <w:rFonts w:cstheme="minorHAnsi"/>
          <w:sz w:val="16"/>
          <w:szCs w:val="16"/>
        </w:rPr>
        <w:t>commutazione di pacchetto</w:t>
      </w:r>
      <w:r w:rsidR="00BC6FD6">
        <w:rPr>
          <w:rFonts w:cstheme="minorHAnsi"/>
          <w:sz w:val="16"/>
          <w:szCs w:val="16"/>
        </w:rPr>
        <w:t>. Il router instrada ogni singolo pacchetto in base al perso più breve in quel preciso momento, se i pacchetti seguissero tutti lo stesso percorso e ci fosse un guasto andrebbero persi e il destinatario non si accorgerebbe della trasmissione. In caso di perdita di alcuni pacchetti il destinatario dovrà chiedere la ritrasmissione.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51E0592" w14:textId="5A26EC54" w:rsidR="00482B20" w:rsidRPr="00BA4FEB" w:rsidRDefault="00331C39" w:rsidP="00482B2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  <w:r w:rsidR="00BC6FD6">
        <w:rPr>
          <w:rFonts w:cstheme="minorHAnsi"/>
          <w:i/>
          <w:iCs/>
          <w:sz w:val="16"/>
          <w:szCs w:val="16"/>
        </w:rPr>
        <w:br/>
      </w:r>
      <w:r w:rsidR="00BC6FD6" w:rsidRPr="00482B20">
        <w:rPr>
          <w:rFonts w:cstheme="minorHAnsi"/>
          <w:sz w:val="16"/>
          <w:szCs w:val="16"/>
        </w:rPr>
        <w:t xml:space="preserve">I livelli che costituiscono un dominio sono 3: </w:t>
      </w:r>
      <w:r w:rsidR="00BC6FD6" w:rsidRPr="00482B20">
        <w:rPr>
          <w:rFonts w:cstheme="minorHAnsi"/>
          <w:sz w:val="16"/>
          <w:szCs w:val="16"/>
        </w:rPr>
        <w:br/>
        <w:t>Livello 1 “top l</w:t>
      </w:r>
      <w:r w:rsidR="00BA4FEB">
        <w:rPr>
          <w:rFonts w:cstheme="minorHAnsi"/>
          <w:sz w:val="16"/>
          <w:szCs w:val="16"/>
        </w:rPr>
        <w:t>e</w:t>
      </w:r>
      <w:r w:rsidR="00BC6FD6" w:rsidRPr="00482B20">
        <w:rPr>
          <w:rFonts w:cstheme="minorHAnsi"/>
          <w:sz w:val="16"/>
          <w:szCs w:val="16"/>
        </w:rPr>
        <w:t>vel name”: è la parte finale del dominio, può indicare lo stato di appartenenza (come .it o .fr) o il tipo di organizzazione (ad esempio .gov per le organizzazoni governative)</w:t>
      </w:r>
      <w:r w:rsidR="00BC6FD6" w:rsidRPr="00482B20">
        <w:rPr>
          <w:rFonts w:cstheme="minorHAnsi"/>
          <w:sz w:val="16"/>
          <w:szCs w:val="16"/>
        </w:rPr>
        <w:br/>
        <w:t>Livello due “</w:t>
      </w:r>
      <w:r w:rsidR="00BC6FD6" w:rsidRPr="00715D1B">
        <w:rPr>
          <w:rFonts w:cstheme="minorHAnsi"/>
          <w:sz w:val="16"/>
          <w:szCs w:val="16"/>
        </w:rPr>
        <w:t>second l</w:t>
      </w:r>
      <w:r w:rsidR="00BA4FEB" w:rsidRPr="00715D1B">
        <w:rPr>
          <w:rFonts w:cstheme="minorHAnsi"/>
          <w:sz w:val="16"/>
          <w:szCs w:val="16"/>
        </w:rPr>
        <w:t>e</w:t>
      </w:r>
      <w:r w:rsidR="00BC6FD6" w:rsidRPr="00715D1B">
        <w:rPr>
          <w:rFonts w:cstheme="minorHAnsi"/>
          <w:sz w:val="16"/>
          <w:szCs w:val="16"/>
        </w:rPr>
        <w:t>vel name</w:t>
      </w:r>
      <w:r w:rsidR="00BC6FD6" w:rsidRPr="00482B20">
        <w:rPr>
          <w:rFonts w:cstheme="minorHAnsi"/>
          <w:sz w:val="16"/>
          <w:szCs w:val="16"/>
        </w:rPr>
        <w:t>“: indica il nome dell</w:t>
      </w:r>
      <w:r w:rsidR="00482B20" w:rsidRPr="00482B20">
        <w:rPr>
          <w:rFonts w:cstheme="minorHAnsi"/>
          <w:sz w:val="16"/>
          <w:szCs w:val="16"/>
        </w:rPr>
        <w:t>’azienda a cui appartiene il dominio, (ad esemio google o microsoft).</w:t>
      </w:r>
      <w:r w:rsidR="00482B20" w:rsidRPr="00482B20">
        <w:rPr>
          <w:rFonts w:cstheme="minorHAnsi"/>
          <w:sz w:val="16"/>
          <w:szCs w:val="16"/>
        </w:rPr>
        <w:br/>
        <w:t>Livello 3</w:t>
      </w:r>
      <w:r w:rsidR="00BA4FEB">
        <w:rPr>
          <w:rFonts w:cstheme="minorHAnsi"/>
          <w:sz w:val="16"/>
          <w:szCs w:val="16"/>
        </w:rPr>
        <w:t xml:space="preserve"> host</w:t>
      </w:r>
      <w:r w:rsidR="00482B20" w:rsidRPr="00482B20">
        <w:rPr>
          <w:rFonts w:cstheme="minorHAnsi"/>
          <w:sz w:val="16"/>
          <w:szCs w:val="16"/>
        </w:rPr>
        <w:t xml:space="preserve">: indica il nome della suddivisione interna dell’azienda a cui si riferisce, </w:t>
      </w:r>
      <w:r w:rsidR="00482B20" w:rsidRPr="00BA4FEB">
        <w:rPr>
          <w:rFonts w:cstheme="minorHAnsi"/>
          <w:sz w:val="16"/>
          <w:szCs w:val="16"/>
        </w:rPr>
        <w:t xml:space="preserve">ad esemio </w:t>
      </w:r>
      <w:r w:rsidR="00BA4FEB">
        <w:rPr>
          <w:rFonts w:cstheme="minorHAnsi"/>
          <w:sz w:val="16"/>
          <w:szCs w:val="16"/>
        </w:rPr>
        <w:t>“</w:t>
      </w:r>
      <w:r w:rsidR="00BA4FEB" w:rsidRPr="00BA4FEB">
        <w:rPr>
          <w:rFonts w:cstheme="minorHAnsi"/>
          <w:sz w:val="16"/>
          <w:szCs w:val="16"/>
        </w:rPr>
        <w:t>developer.apple</w:t>
      </w:r>
      <w:r w:rsidR="00BA4FEB">
        <w:rPr>
          <w:rFonts w:cstheme="minorHAnsi"/>
          <w:sz w:val="16"/>
          <w:szCs w:val="16"/>
        </w:rPr>
        <w:t>”.</w:t>
      </w:r>
    </w:p>
    <w:p w14:paraId="48906ABE" w14:textId="77777777" w:rsidR="00331C39" w:rsidRDefault="00331C39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75AF22E6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  <w:r w:rsidR="00482B20">
        <w:rPr>
          <w:rFonts w:cstheme="minorHAnsi"/>
          <w:i/>
          <w:iCs/>
          <w:sz w:val="16"/>
          <w:szCs w:val="16"/>
        </w:rPr>
        <w:br/>
      </w:r>
      <w:r w:rsidR="00482B20" w:rsidRPr="00BA4FEB">
        <w:rPr>
          <w:rFonts w:cstheme="minorHAnsi"/>
          <w:sz w:val="16"/>
          <w:szCs w:val="16"/>
        </w:rPr>
        <w:t>Un protocollo</w:t>
      </w:r>
      <w:r w:rsidR="00482B20">
        <w:rPr>
          <w:rFonts w:cstheme="minorHAnsi"/>
          <w:sz w:val="16"/>
          <w:szCs w:val="16"/>
        </w:rPr>
        <w:t xml:space="preserve"> è un insieme di regole per la trasmissione dei dati attraverso internet.</w:t>
      </w:r>
      <w:r w:rsidR="00482B20">
        <w:rPr>
          <w:rFonts w:cstheme="minorHAnsi"/>
          <w:sz w:val="16"/>
          <w:szCs w:val="16"/>
        </w:rPr>
        <w:br/>
        <w:t>TCP è il protocollo per la sudduvisione dei messaggi in pacchetti e la successiva ricomposiozione una volta che il messaggio è arrivato al destinatario.</w:t>
      </w:r>
      <w:r w:rsidR="00482B20">
        <w:rPr>
          <w:rFonts w:cstheme="minorHAnsi"/>
          <w:sz w:val="16"/>
          <w:szCs w:val="16"/>
        </w:rPr>
        <w:br/>
        <w:t>http è il protocollo per la trasmissione di pagine html.</w:t>
      </w:r>
      <w:r w:rsidR="00482B20">
        <w:rPr>
          <w:rFonts w:cstheme="minorHAnsi"/>
          <w:sz w:val="16"/>
          <w:szCs w:val="16"/>
        </w:rPr>
        <w:br/>
        <w:t xml:space="preserve">IP è il protocollo per </w:t>
      </w:r>
      <w:r w:rsidR="00BA4FEB">
        <w:rPr>
          <w:rFonts w:cstheme="minorHAnsi"/>
          <w:sz w:val="16"/>
          <w:szCs w:val="16"/>
        </w:rPr>
        <w:t>identificare i dispositivi connessi alla rete.</w:t>
      </w:r>
    </w:p>
    <w:p w14:paraId="1FDCF97B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0F03CD05" w14:textId="0FEF3520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  <w:r w:rsidR="00482B20">
        <w:rPr>
          <w:rFonts w:cstheme="minorHAnsi"/>
          <w:i/>
          <w:iCs/>
          <w:sz w:val="16"/>
          <w:szCs w:val="16"/>
        </w:rPr>
        <w:br/>
      </w:r>
      <w:r w:rsidR="00482B20">
        <w:rPr>
          <w:rFonts w:cstheme="minorHAnsi"/>
          <w:sz w:val="16"/>
          <w:szCs w:val="16"/>
        </w:rPr>
        <w:t xml:space="preserve">Lo scopo di un linguaggio di programmazione è quello di istruire una macchina per effettura dei calcoli. Lo scopo di un linguaggio </w:t>
      </w:r>
      <w:r w:rsidR="00482B20" w:rsidRPr="00BA4FEB">
        <w:rPr>
          <w:rFonts w:cstheme="minorHAnsi"/>
          <w:sz w:val="16"/>
          <w:szCs w:val="16"/>
        </w:rPr>
        <w:t>di markup è</w:t>
      </w:r>
      <w:r w:rsidR="00482B20">
        <w:rPr>
          <w:rFonts w:cstheme="minorHAnsi"/>
          <w:sz w:val="16"/>
          <w:szCs w:val="16"/>
        </w:rPr>
        <w:t xml:space="preserve"> quello di definire una struttura logica di un testo e modificarne lo stile. HTML è un linguaggio di markup che viene interpretato dai browser effettuano un rendering per la visualizzazione del risultato finale.</w:t>
      </w:r>
    </w:p>
    <w:p w14:paraId="29F426F5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31948662" w14:textId="7E86892E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il DOM.</w:t>
      </w:r>
      <w:r w:rsidR="00482B20">
        <w:rPr>
          <w:rFonts w:cstheme="minorHAnsi"/>
          <w:i/>
          <w:iCs/>
          <w:sz w:val="16"/>
          <w:szCs w:val="16"/>
        </w:rPr>
        <w:br/>
      </w:r>
      <w:r w:rsidR="00482B20">
        <w:rPr>
          <w:rFonts w:cstheme="minorHAnsi"/>
          <w:sz w:val="16"/>
          <w:szCs w:val="16"/>
        </w:rPr>
        <w:t xml:space="preserve">Il </w:t>
      </w:r>
      <w:r w:rsidR="00482B20" w:rsidRPr="00BA4FEB">
        <w:rPr>
          <w:rFonts w:cstheme="minorHAnsi"/>
          <w:sz w:val="16"/>
          <w:szCs w:val="16"/>
        </w:rPr>
        <w:t xml:space="preserve">dom </w:t>
      </w:r>
      <w:r w:rsidR="00482B20">
        <w:rPr>
          <w:rFonts w:cstheme="minorHAnsi"/>
          <w:sz w:val="16"/>
          <w:szCs w:val="16"/>
        </w:rPr>
        <w:t xml:space="preserve">è </w:t>
      </w:r>
      <w:r w:rsidR="00BA4FEB">
        <w:rPr>
          <w:rFonts w:cstheme="minorHAnsi"/>
          <w:sz w:val="16"/>
          <w:szCs w:val="16"/>
        </w:rPr>
        <w:t>il parsing della pagina html vista da browser, si compone di tutti gli elementi presenti nel markup.</w:t>
      </w:r>
    </w:p>
    <w:p w14:paraId="2A614DA9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6039F462" w14:textId="3EF63FE3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  <w:r w:rsidR="00482B20">
        <w:rPr>
          <w:rFonts w:cstheme="minorHAnsi"/>
          <w:i/>
          <w:iCs/>
          <w:sz w:val="16"/>
          <w:szCs w:val="16"/>
        </w:rPr>
        <w:br/>
      </w:r>
      <w:r w:rsidR="00482B20">
        <w:rPr>
          <w:rFonts w:cstheme="minorHAnsi"/>
          <w:sz w:val="16"/>
          <w:szCs w:val="16"/>
        </w:rPr>
        <w:t>Le pseudo</w:t>
      </w:r>
      <w:r w:rsidR="00F32283">
        <w:rPr>
          <w:rFonts w:cstheme="minorHAnsi"/>
          <w:sz w:val="16"/>
          <w:szCs w:val="16"/>
        </w:rPr>
        <w:t>-</w:t>
      </w:r>
      <w:r w:rsidR="00482B20">
        <w:rPr>
          <w:rFonts w:cstheme="minorHAnsi"/>
          <w:sz w:val="16"/>
          <w:szCs w:val="16"/>
        </w:rPr>
        <w:t>classi indica</w:t>
      </w:r>
      <w:r w:rsidR="00F32283">
        <w:rPr>
          <w:rFonts w:cstheme="minorHAnsi"/>
          <w:sz w:val="16"/>
          <w:szCs w:val="16"/>
        </w:rPr>
        <w:t xml:space="preserve">no i vari stati che può assumere una classe, ad esempio la classe “a” per i </w:t>
      </w:r>
      <w:r w:rsidR="00F32283" w:rsidRPr="00BA4FEB">
        <w:rPr>
          <w:rFonts w:cstheme="minorHAnsi"/>
          <w:sz w:val="16"/>
          <w:szCs w:val="16"/>
        </w:rPr>
        <w:t>link ha tre stati</w:t>
      </w:r>
      <w:r w:rsidR="00F32283">
        <w:rPr>
          <w:rFonts w:cstheme="minorHAnsi"/>
          <w:sz w:val="16"/>
          <w:szCs w:val="16"/>
        </w:rPr>
        <w:t>: hover, link, visited. Gli pseudo-elementi sono degli elementi forniti dai browser, ad esempio ::first-line indica la prima riga, ::first-letter la prima lettara di un testo, ::befor</w:t>
      </w:r>
      <w:r w:rsidR="00BA4FEB">
        <w:rPr>
          <w:rFonts w:cstheme="minorHAnsi"/>
          <w:sz w:val="16"/>
          <w:szCs w:val="16"/>
        </w:rPr>
        <w:t>e</w:t>
      </w:r>
      <w:r w:rsidR="00F32283">
        <w:rPr>
          <w:rFonts w:cstheme="minorHAnsi"/>
          <w:sz w:val="16"/>
          <w:szCs w:val="16"/>
        </w:rPr>
        <w:t xml:space="preserve"> e ::after indicano la parte precedente p succeffiva a un determinato tag.</w:t>
      </w:r>
    </w:p>
    <w:p w14:paraId="16F93EE1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663C1376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Desciverne le differenze.</w:t>
      </w:r>
      <w:r w:rsidR="00F32283">
        <w:rPr>
          <w:rFonts w:cstheme="minorHAnsi"/>
          <w:i/>
          <w:iCs/>
          <w:sz w:val="16"/>
          <w:szCs w:val="16"/>
        </w:rPr>
        <w:br/>
      </w:r>
      <w:r w:rsidR="00F32283">
        <w:rPr>
          <w:rFonts w:cstheme="minorHAnsi"/>
          <w:sz w:val="16"/>
          <w:szCs w:val="16"/>
        </w:rPr>
        <w:t xml:space="preserve">Esistono due tipologia di webStorage: local e session. La sessionStorage è una memoria di sessione, ovvero viene eliminata ogni volta che viene chiusa la pagina. La localStorage </w:t>
      </w:r>
      <w:r w:rsidR="00BA4FEB">
        <w:rPr>
          <w:rFonts w:cstheme="minorHAnsi"/>
          <w:sz w:val="16"/>
          <w:szCs w:val="16"/>
        </w:rPr>
        <w:t xml:space="preserve">è </w:t>
      </w:r>
      <w:r w:rsidR="00F32283">
        <w:rPr>
          <w:rFonts w:cstheme="minorHAnsi"/>
          <w:sz w:val="16"/>
          <w:szCs w:val="16"/>
        </w:rPr>
        <w:t>permanente</w:t>
      </w:r>
      <w:r w:rsidR="00BA4FEB">
        <w:rPr>
          <w:rFonts w:cstheme="minorHAnsi"/>
          <w:sz w:val="16"/>
          <w:szCs w:val="16"/>
        </w:rPr>
        <w:t>, salva i dati come coppie chiave, valore</w:t>
      </w:r>
      <w:r w:rsidR="00F32283">
        <w:rPr>
          <w:rFonts w:cstheme="minorHAnsi"/>
          <w:sz w:val="16"/>
          <w:szCs w:val="16"/>
        </w:rPr>
        <w:t xml:space="preserve">. </w:t>
      </w:r>
      <w:r w:rsidR="00F32283">
        <w:rPr>
          <w:rFonts w:cstheme="minorHAnsi"/>
          <w:sz w:val="16"/>
          <w:szCs w:val="16"/>
        </w:rPr>
        <w:lastRenderedPageBreak/>
        <w:t>Queste memorie servono per salvare dati relativi alle pagine web, come ad esempio username e password o di altri dati utili alla pagina.</w:t>
      </w:r>
    </w:p>
    <w:p w14:paraId="0C58F7ED" w14:textId="77777777" w:rsidR="00331C39" w:rsidRPr="00331C39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695C5D0" w:rsidR="00331C39" w:rsidRPr="00F32283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proofErr w:type="spellStart"/>
      <w:r w:rsidRPr="00331C39">
        <w:rPr>
          <w:rFonts w:cstheme="minorHAnsi"/>
          <w:i/>
          <w:iCs/>
          <w:sz w:val="16"/>
          <w:szCs w:val="16"/>
        </w:rPr>
        <w:t>Esercitazione</w:t>
      </w:r>
      <w:proofErr w:type="spellEnd"/>
      <w:r w:rsidR="00F60AF1" w:rsidRPr="00331C39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="00F60AF1" w:rsidRPr="00331C39">
        <w:rPr>
          <w:rFonts w:cstheme="minorHAnsi"/>
          <w:i/>
          <w:iCs/>
          <w:sz w:val="16"/>
          <w:szCs w:val="16"/>
        </w:rPr>
        <w:t>pratica</w:t>
      </w:r>
      <w:proofErr w:type="spellEnd"/>
    </w:p>
    <w:p w14:paraId="380CB639" w14:textId="44E5434E" w:rsid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Fare un sito relativo a</w:t>
      </w:r>
      <w:r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6103D62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Pr="00FA0DE4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Ci deve essere un menu orizzontale che porti alle altre pagine.</w:t>
      </w:r>
    </w:p>
    <w:p w14:paraId="2498940F" w14:textId="50AE8D23" w:rsidR="00E1423C" w:rsidRPr="00FA0DE4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Pr="00FA0DE4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Pr="00FA0DE4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Pr="00FA0DE4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Pr="00FA0DE4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 w:rsidRPr="00FA0DE4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6B3BE73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</w:p>
    <w:p w14:paraId="7422E40D" w14:textId="1F79337C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14:paraId="4A810663" w14:textId="52DEEA04" w:rsidR="00AC2C1B" w:rsidRPr="00FA0DE4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Pr="00FA0DE4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Pr="00FA0DE4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Creare un file .css contenente gli stili.</w:t>
      </w:r>
    </w:p>
    <w:p w14:paraId="4529D2F7" w14:textId="43FC3E68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FA0DE4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 w:rsidRPr="00FA0DE4"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Pr="00FA0DE4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FA0DE4"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1E46AF94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18CA7225" w14:textId="2989C3D1" w:rsidR="0080725D" w:rsidRDefault="0080725D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2A029E" w14:textId="674D4B77" w:rsidR="0080725D" w:rsidRDefault="0080725D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61755" w14:textId="77777777" w:rsidR="00025DD5" w:rsidRDefault="00025DD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A853C2D" w14:textId="77777777" w:rsidR="00025DD5" w:rsidRDefault="00025DD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9ED83" w14:textId="77777777" w:rsidR="00025DD5" w:rsidRDefault="00025DD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1912119" w14:textId="77777777" w:rsidR="00025DD5" w:rsidRDefault="00025DD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25DD5"/>
    <w:rsid w:val="0008558D"/>
    <w:rsid w:val="000C4A51"/>
    <w:rsid w:val="000E60BC"/>
    <w:rsid w:val="00132BA7"/>
    <w:rsid w:val="00135EC2"/>
    <w:rsid w:val="00141303"/>
    <w:rsid w:val="0014318B"/>
    <w:rsid w:val="001600FB"/>
    <w:rsid w:val="001A3C39"/>
    <w:rsid w:val="001B6AE1"/>
    <w:rsid w:val="001C0245"/>
    <w:rsid w:val="001E6010"/>
    <w:rsid w:val="001F250D"/>
    <w:rsid w:val="00201EE0"/>
    <w:rsid w:val="00225A62"/>
    <w:rsid w:val="00230A4D"/>
    <w:rsid w:val="00250A09"/>
    <w:rsid w:val="00261529"/>
    <w:rsid w:val="002733D1"/>
    <w:rsid w:val="00276425"/>
    <w:rsid w:val="002825D6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82B20"/>
    <w:rsid w:val="00496042"/>
    <w:rsid w:val="0053305A"/>
    <w:rsid w:val="00547F36"/>
    <w:rsid w:val="005645F9"/>
    <w:rsid w:val="005A2070"/>
    <w:rsid w:val="005A59C2"/>
    <w:rsid w:val="00633EA3"/>
    <w:rsid w:val="006A5B48"/>
    <w:rsid w:val="006E2140"/>
    <w:rsid w:val="006E3EC5"/>
    <w:rsid w:val="006E7CC3"/>
    <w:rsid w:val="006F4A3F"/>
    <w:rsid w:val="00715D1B"/>
    <w:rsid w:val="0072454E"/>
    <w:rsid w:val="00731D2B"/>
    <w:rsid w:val="0078731A"/>
    <w:rsid w:val="007913B5"/>
    <w:rsid w:val="007C00E4"/>
    <w:rsid w:val="007E3CB3"/>
    <w:rsid w:val="0080725D"/>
    <w:rsid w:val="008120C2"/>
    <w:rsid w:val="0084271B"/>
    <w:rsid w:val="0084793A"/>
    <w:rsid w:val="008739A2"/>
    <w:rsid w:val="008D7390"/>
    <w:rsid w:val="008E653D"/>
    <w:rsid w:val="00910C80"/>
    <w:rsid w:val="009200E1"/>
    <w:rsid w:val="0092010E"/>
    <w:rsid w:val="00957D96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37908"/>
    <w:rsid w:val="00B67E28"/>
    <w:rsid w:val="00B915D5"/>
    <w:rsid w:val="00BA4FEB"/>
    <w:rsid w:val="00BA5730"/>
    <w:rsid w:val="00BC1DFD"/>
    <w:rsid w:val="00BC6FD6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6F4B"/>
    <w:rsid w:val="00CE3BE3"/>
    <w:rsid w:val="00CE5FBE"/>
    <w:rsid w:val="00D20C89"/>
    <w:rsid w:val="00D26666"/>
    <w:rsid w:val="00D40B1D"/>
    <w:rsid w:val="00D55981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32283"/>
    <w:rsid w:val="00F60AF1"/>
    <w:rsid w:val="00FA0DE4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568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Carlotta Colla (c)</cp:lastModifiedBy>
  <cp:revision>7</cp:revision>
  <cp:lastPrinted>2004-01-22T16:32:00Z</cp:lastPrinted>
  <dcterms:created xsi:type="dcterms:W3CDTF">2021-02-18T15:38:00Z</dcterms:created>
  <dcterms:modified xsi:type="dcterms:W3CDTF">2021-02-19T11:53:00Z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